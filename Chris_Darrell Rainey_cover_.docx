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Your Name"/>
        <w:tag w:val=""/>
        <w:id w:val="1246310863"/>
        <w:placeholder>
          <w:docPart w:val="1471A3E25B8C4FFD811058162A6F894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353E2" w:rsidRDefault="009015BB">
          <w:pPr>
            <w:pStyle w:val="Title"/>
          </w:pPr>
          <w:r>
            <w:t>Darrell Rainey</w:t>
          </w:r>
        </w:p>
      </w:sdtContent>
    </w:sdt>
    <w:p w:rsidR="009015BB" w:rsidRDefault="00C74E6E">
      <w:sdt>
        <w:sdtPr>
          <w:alias w:val="Address"/>
          <w:tag w:val=""/>
          <w:id w:val="-593780209"/>
          <w:placeholder>
            <w:docPart w:val="C322495A2455485DAE7DB928618C06AC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015BB">
            <w:t>Address: 46 East Townshipline Road #232, Elkins Park,</w:t>
          </w:r>
          <w:r w:rsidR="009F0A64">
            <w:t xml:space="preserve"> </w:t>
          </w:r>
          <w:r w:rsidR="009015BB">
            <w:t>Pa.</w:t>
          </w:r>
          <w:r w:rsidR="009F0A64">
            <w:t xml:space="preserve"> </w:t>
          </w:r>
          <w:r w:rsidR="009015BB">
            <w:t>19027</w:t>
          </w:r>
        </w:sdtContent>
      </w:sdt>
      <w:r w:rsidR="002A0561">
        <w:t> |</w:t>
      </w:r>
    </w:p>
    <w:p w:rsidR="009015BB" w:rsidRDefault="002A0561">
      <w:r>
        <w:t> </w:t>
      </w:r>
      <w:sdt>
        <w:sdtPr>
          <w:alias w:val="Telephone"/>
          <w:tag w:val=""/>
          <w:id w:val="-1416317146"/>
          <w:placeholder>
            <w:docPart w:val="DF613F4EF2334190B1B98450AC2D5FC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015BB">
            <w:t>Telephone:</w:t>
          </w:r>
          <w:r w:rsidR="009F0A64">
            <w:t xml:space="preserve"> </w:t>
          </w:r>
          <w:r w:rsidR="009015BB">
            <w:t>215-498-8712</w:t>
          </w:r>
        </w:sdtContent>
      </w:sdt>
      <w:r>
        <w:t> </w:t>
      </w:r>
    </w:p>
    <w:p w:rsidR="005353E2" w:rsidRDefault="002A0561">
      <w:r>
        <w:t> </w:t>
      </w:r>
      <w:sdt>
        <w:sdtPr>
          <w:alias w:val="Email"/>
          <w:tag w:val=""/>
          <w:id w:val="-391963670"/>
          <w:placeholder>
            <w:docPart w:val="91969BDE5C6B4CF58C915AAA3B05F3E5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015BB">
            <w:t>Email:</w:t>
          </w:r>
          <w:r w:rsidR="009F0A64">
            <w:t xml:space="preserve"> </w:t>
          </w:r>
          <w:r w:rsidR="009015BB">
            <w:t>rain1600@gmail.com</w:t>
          </w:r>
        </w:sdtContent>
      </w:sdt>
    </w:p>
    <w:sdt>
      <w:sdtPr>
        <w:id w:val="-352877473"/>
        <w:placeholder>
          <w:docPart w:val="F34A334BEE7C4AF5A6C3423DD86BB154"/>
        </w:placeholder>
        <w:date w:fullDate="2015-07-22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353E2" w:rsidRDefault="00715762">
          <w:pPr>
            <w:pStyle w:val="Date"/>
          </w:pPr>
          <w:r>
            <w:t>July 22, 2015</w:t>
          </w:r>
        </w:p>
      </w:sdtContent>
    </w:sdt>
    <w:p w:rsidR="00163C40" w:rsidRDefault="00715762">
      <w:pPr>
        <w:pStyle w:val="Address"/>
      </w:pPr>
      <w:r>
        <w:t xml:space="preserve"> </w:t>
      </w:r>
      <w:r w:rsidR="0047407C">
        <w:t>GSI Health</w:t>
      </w:r>
    </w:p>
    <w:p w:rsidR="0047407C" w:rsidRDefault="0047407C">
      <w:pPr>
        <w:pStyle w:val="Address"/>
      </w:pPr>
      <w:r>
        <w:t>7715 Crittenden St</w:t>
      </w:r>
    </w:p>
    <w:p w:rsidR="0047407C" w:rsidRDefault="0047407C">
      <w:pPr>
        <w:pStyle w:val="Address"/>
      </w:pPr>
      <w:r>
        <w:t>Philadelphia ,Pa. 19118</w:t>
      </w:r>
    </w:p>
    <w:p w:rsidR="005353E2" w:rsidRDefault="002A0561">
      <w:pPr>
        <w:pStyle w:val="Salutation"/>
      </w:pPr>
      <w:r>
        <w:t xml:space="preserve">Dear </w:t>
      </w:r>
      <w:r w:rsidR="00301501">
        <w:t>Mr. Gormley</w:t>
      </w:r>
      <w:r>
        <w:t>:</w:t>
      </w:r>
    </w:p>
    <w:p w:rsidR="006A090C" w:rsidRDefault="002D2FE0">
      <w:r>
        <w:t>After reviewing the job specifications,</w:t>
      </w:r>
      <w:r w:rsidR="00EB4A94">
        <w:t xml:space="preserve"> </w:t>
      </w:r>
      <w:r>
        <w:t>there are s</w:t>
      </w:r>
      <w:r w:rsidR="00EB4A94">
        <w:t>e</w:t>
      </w:r>
      <w:r>
        <w:t>veral reasons I beli</w:t>
      </w:r>
      <w:r w:rsidR="00EB4A94">
        <w:t>eve I would be an ideal candidate</w:t>
      </w:r>
      <w:r>
        <w:t xml:space="preserve"> for this position:</w:t>
      </w:r>
    </w:p>
    <w:p w:rsidR="00301501" w:rsidRDefault="00703C25" w:rsidP="00301501">
      <w:pPr>
        <w:pStyle w:val="ListParagraph"/>
        <w:numPr>
          <w:ilvl w:val="0"/>
          <w:numId w:val="6"/>
        </w:numPr>
      </w:pPr>
      <w:r w:rsidRPr="00301501">
        <w:rPr>
          <w:b/>
        </w:rPr>
        <w:t>Systems administration background</w:t>
      </w:r>
      <w:r w:rsidR="00163C40" w:rsidRPr="00301501">
        <w:rPr>
          <w:b/>
        </w:rPr>
        <w:t xml:space="preserve">.  </w:t>
      </w:r>
      <w:r w:rsidRPr="00703C25">
        <w:t>Managed administration of Clearcase,</w:t>
      </w:r>
      <w:r w:rsidR="00EB4A94">
        <w:t xml:space="preserve"> </w:t>
      </w:r>
      <w:r w:rsidRPr="00703C25">
        <w:t>Collabnet TeamForge and SVN</w:t>
      </w:r>
      <w:r w:rsidR="00EB4A94">
        <w:t xml:space="preserve"> including but not limited to managing users, provisioning, creating repositories, testing new releases and upgrades</w:t>
      </w:r>
      <w:r w:rsidR="002D360E">
        <w:t>.</w:t>
      </w:r>
      <w:r w:rsidR="00EB4A94">
        <w:t>..etc.</w:t>
      </w:r>
      <w:r w:rsidR="00995759">
        <w:t xml:space="preserve">.  </w:t>
      </w:r>
      <w:r w:rsidR="000339ED">
        <w:t xml:space="preserve"> These product</w:t>
      </w:r>
      <w:r w:rsidR="00301501">
        <w:t>s</w:t>
      </w:r>
      <w:r w:rsidR="000339ED">
        <w:t xml:space="preserve"> would have similar administration techniques to those listed in job spec</w:t>
      </w:r>
      <w:r w:rsidR="002D360E">
        <w:t xml:space="preserve">.  </w:t>
      </w:r>
      <w:r w:rsidR="00301501">
        <w:t>Having that background m</w:t>
      </w:r>
      <w:r w:rsidR="00BE796F">
        <w:t>akes support of any tool a fairl</w:t>
      </w:r>
      <w:r w:rsidR="00301501">
        <w:t xml:space="preserve">y seamless transition. </w:t>
      </w:r>
      <w:r w:rsidR="002D360E">
        <w:t>Also did some light Fisheye administration</w:t>
      </w:r>
      <w:r w:rsidR="00301501">
        <w:t>.</w:t>
      </w:r>
    </w:p>
    <w:p w:rsidR="00163C40" w:rsidRPr="00301501" w:rsidRDefault="00EB4A94" w:rsidP="00301501">
      <w:pPr>
        <w:pStyle w:val="ListParagraph"/>
        <w:numPr>
          <w:ilvl w:val="0"/>
          <w:numId w:val="6"/>
        </w:numPr>
        <w:rPr>
          <w:b/>
        </w:rPr>
      </w:pPr>
      <w:r w:rsidRPr="00301501">
        <w:rPr>
          <w:b/>
        </w:rPr>
        <w:t>Experience with Vendor relationships.</w:t>
      </w:r>
      <w:r>
        <w:t xml:space="preserve">  Worked directly as</w:t>
      </w:r>
      <w:r w:rsidR="000339ED">
        <w:t xml:space="preserve"> liaison to</w:t>
      </w:r>
      <w:r>
        <w:t xml:space="preserve"> vendors such as IBM, CollabNet TeamForge</w:t>
      </w:r>
      <w:r w:rsidR="002D360E">
        <w:t xml:space="preserve"> and </w:t>
      </w:r>
      <w:r w:rsidR="00995759">
        <w:t>Microsoft</w:t>
      </w:r>
      <w:r>
        <w:t xml:space="preserve"> covering support issues, upgrades, licenses</w:t>
      </w:r>
      <w:r w:rsidR="002D360E">
        <w:t xml:space="preserve">, </w:t>
      </w:r>
      <w:r>
        <w:t>maintenance fees</w:t>
      </w:r>
      <w:r w:rsidR="00995759">
        <w:t xml:space="preserve"> etc.</w:t>
      </w:r>
      <w:r w:rsidR="000339ED">
        <w:t>.</w:t>
      </w:r>
      <w:r w:rsidR="002D360E">
        <w:t xml:space="preserve"> Again this is </w:t>
      </w:r>
      <w:r w:rsidR="000339ED">
        <w:t>typica</w:t>
      </w:r>
      <w:r w:rsidR="002D360E">
        <w:t>l</w:t>
      </w:r>
      <w:r w:rsidR="000339ED">
        <w:t>l</w:t>
      </w:r>
      <w:r w:rsidR="002D360E">
        <w:t>y the task of anyone administering a tool or group of tools</w:t>
      </w:r>
      <w:r w:rsidR="00301501">
        <w:t xml:space="preserve"> enterprise wide</w:t>
      </w:r>
    </w:p>
    <w:p w:rsidR="00254EC3" w:rsidRPr="002D360E" w:rsidRDefault="00254EC3" w:rsidP="00195ACC">
      <w:pPr>
        <w:pStyle w:val="ListParagraph"/>
        <w:numPr>
          <w:ilvl w:val="0"/>
          <w:numId w:val="5"/>
        </w:numPr>
      </w:pPr>
      <w:r w:rsidRPr="00254EC3">
        <w:rPr>
          <w:b/>
        </w:rPr>
        <w:t>Solid technical expertise</w:t>
      </w:r>
      <w:r w:rsidR="006A090C" w:rsidRPr="00254EC3">
        <w:rPr>
          <w:b/>
        </w:rPr>
        <w:t xml:space="preserve"> and troubleshooting talents</w:t>
      </w:r>
      <w:r w:rsidR="002D360E">
        <w:rPr>
          <w:b/>
        </w:rPr>
        <w:t>.</w:t>
      </w:r>
      <w:r w:rsidR="000339ED">
        <w:rPr>
          <w:b/>
        </w:rPr>
        <w:t xml:space="preserve"> </w:t>
      </w:r>
      <w:r w:rsidR="000339ED" w:rsidRPr="002D360E">
        <w:t>Coordinated and handled user issues</w:t>
      </w:r>
      <w:r w:rsidR="009F0A64" w:rsidRPr="00254EC3">
        <w:rPr>
          <w:b/>
        </w:rPr>
        <w:t xml:space="preserve"> </w:t>
      </w:r>
      <w:r w:rsidR="00301501">
        <w:t>regarding the use of tools. Issues can range from</w:t>
      </w:r>
      <w:r w:rsidR="002D360E" w:rsidRPr="002D360E">
        <w:t>ruser errors,</w:t>
      </w:r>
      <w:r w:rsidR="002D360E">
        <w:t xml:space="preserve"> tool integration,</w:t>
      </w:r>
      <w:r w:rsidR="002D360E" w:rsidRPr="002D360E">
        <w:t xml:space="preserve"> functional</w:t>
      </w:r>
      <w:r w:rsidR="002D360E">
        <w:t>ity not worki</w:t>
      </w:r>
      <w:r w:rsidR="00301501">
        <w:t>ng as expected,</w:t>
      </w:r>
      <w:r w:rsidR="00BE796F">
        <w:t xml:space="preserve"> </w:t>
      </w:r>
      <w:bookmarkStart w:id="0" w:name="_GoBack"/>
      <w:bookmarkEnd w:id="0"/>
      <w:r w:rsidR="00301501">
        <w:t>etc</w:t>
      </w:r>
      <w:r w:rsidR="002D360E">
        <w:t>. As the point o</w:t>
      </w:r>
      <w:r w:rsidR="00301501">
        <w:t>f contact it was my responsibility</w:t>
      </w:r>
      <w:r w:rsidR="002D360E">
        <w:t xml:space="preserve"> to track and resolve all issues.</w:t>
      </w:r>
    </w:p>
    <w:p w:rsidR="006A090C" w:rsidRPr="002D360E" w:rsidRDefault="00995759" w:rsidP="006A090C">
      <w:r w:rsidRPr="002D360E">
        <w:t xml:space="preserve"> </w:t>
      </w:r>
    </w:p>
    <w:p w:rsidR="005353E2" w:rsidRDefault="002A0561">
      <w:pPr>
        <w:pStyle w:val="Closing"/>
      </w:pPr>
      <w:r>
        <w:t>Sincerely,</w:t>
      </w:r>
    </w:p>
    <w:sdt>
      <w:sdtPr>
        <w:alias w:val="Your Name"/>
        <w:tag w:val=""/>
        <w:id w:val="875813424"/>
        <w:placeholder>
          <w:docPart w:val="1471A3E25B8C4FFD811058162A6F894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353E2" w:rsidRDefault="009015BB">
          <w:pPr>
            <w:pStyle w:val="Signature"/>
          </w:pPr>
          <w:r>
            <w:t>Darrell Rainey</w:t>
          </w:r>
        </w:p>
      </w:sdtContent>
    </w:sdt>
    <w:sectPr w:rsidR="005353E2">
      <w:footerReference w:type="default" r:id="rId10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EA5" w:rsidRDefault="00332EA5">
      <w:r>
        <w:separator/>
      </w:r>
    </w:p>
    <w:p w:rsidR="00332EA5" w:rsidRDefault="00332EA5"/>
  </w:endnote>
  <w:endnote w:type="continuationSeparator" w:id="0">
    <w:p w:rsidR="00332EA5" w:rsidRDefault="00332EA5">
      <w:r>
        <w:continuationSeparator/>
      </w:r>
    </w:p>
    <w:p w:rsidR="00332EA5" w:rsidRDefault="00332E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3E2" w:rsidRDefault="002A056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EA5" w:rsidRDefault="00332EA5">
      <w:r>
        <w:separator/>
      </w:r>
    </w:p>
    <w:p w:rsidR="00332EA5" w:rsidRDefault="00332EA5"/>
  </w:footnote>
  <w:footnote w:type="continuationSeparator" w:id="0">
    <w:p w:rsidR="00332EA5" w:rsidRDefault="00332EA5">
      <w:r>
        <w:continuationSeparator/>
      </w:r>
    </w:p>
    <w:p w:rsidR="00332EA5" w:rsidRDefault="00332EA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4D3444E"/>
    <w:multiLevelType w:val="hybridMultilevel"/>
    <w:tmpl w:val="F74498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7874115"/>
    <w:multiLevelType w:val="hybridMultilevel"/>
    <w:tmpl w:val="2794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BB"/>
    <w:rsid w:val="000339ED"/>
    <w:rsid w:val="00163C40"/>
    <w:rsid w:val="00254EC3"/>
    <w:rsid w:val="002A0561"/>
    <w:rsid w:val="002D2FE0"/>
    <w:rsid w:val="002D360E"/>
    <w:rsid w:val="002E773D"/>
    <w:rsid w:val="00301501"/>
    <w:rsid w:val="00332EA5"/>
    <w:rsid w:val="0047407C"/>
    <w:rsid w:val="004B0CD4"/>
    <w:rsid w:val="005329F9"/>
    <w:rsid w:val="005353E2"/>
    <w:rsid w:val="006A090C"/>
    <w:rsid w:val="006F604E"/>
    <w:rsid w:val="00703C25"/>
    <w:rsid w:val="00715762"/>
    <w:rsid w:val="009015BB"/>
    <w:rsid w:val="00995759"/>
    <w:rsid w:val="009F0A64"/>
    <w:rsid w:val="00BE796F"/>
    <w:rsid w:val="00C74E6E"/>
    <w:rsid w:val="00EB4A94"/>
    <w:rsid w:val="00FE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9C746-8965-442C-B80B-07554CDC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ListParagraph">
    <w:name w:val="List Paragraph"/>
    <w:basedOn w:val="Normal"/>
    <w:uiPriority w:val="34"/>
    <w:unhideWhenUsed/>
    <w:qFormat/>
    <w:rsid w:val="006A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rell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71A3E25B8C4FFD811058162A6F8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8B3E0-9829-46DB-8739-A7495987BA42}"/>
      </w:docPartPr>
      <w:docPartBody>
        <w:p w:rsidR="008172F9" w:rsidRDefault="002A5F6B">
          <w:pPr>
            <w:pStyle w:val="1471A3E25B8C4FFD811058162A6F8946"/>
          </w:pPr>
          <w:r>
            <w:t>[Your Name]</w:t>
          </w:r>
        </w:p>
      </w:docPartBody>
    </w:docPart>
    <w:docPart>
      <w:docPartPr>
        <w:name w:val="C322495A2455485DAE7DB928618C0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924C6-5D1C-44F0-975A-841C38F8D7A7}"/>
      </w:docPartPr>
      <w:docPartBody>
        <w:p w:rsidR="008172F9" w:rsidRDefault="002A5F6B">
          <w:pPr>
            <w:pStyle w:val="C322495A2455485DAE7DB928618C06AC"/>
          </w:pPr>
          <w:r>
            <w:t>[Address, City, ST  ZIP Code]</w:t>
          </w:r>
        </w:p>
      </w:docPartBody>
    </w:docPart>
    <w:docPart>
      <w:docPartPr>
        <w:name w:val="DF613F4EF2334190B1B98450AC2D5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C3DC6-12B2-468C-B041-E69FA8ED2DBF}"/>
      </w:docPartPr>
      <w:docPartBody>
        <w:p w:rsidR="008172F9" w:rsidRDefault="002A5F6B">
          <w:pPr>
            <w:pStyle w:val="DF613F4EF2334190B1B98450AC2D5FCD"/>
          </w:pPr>
          <w:r>
            <w:t>[Telephone]</w:t>
          </w:r>
        </w:p>
      </w:docPartBody>
    </w:docPart>
    <w:docPart>
      <w:docPartPr>
        <w:name w:val="91969BDE5C6B4CF58C915AAA3B05F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E90A6-354E-45A3-95D5-09EE6C9D9DD6}"/>
      </w:docPartPr>
      <w:docPartBody>
        <w:p w:rsidR="008172F9" w:rsidRDefault="002A5F6B">
          <w:pPr>
            <w:pStyle w:val="91969BDE5C6B4CF58C915AAA3B05F3E5"/>
          </w:pPr>
          <w:r>
            <w:t>[Email]</w:t>
          </w:r>
        </w:p>
      </w:docPartBody>
    </w:docPart>
    <w:docPart>
      <w:docPartPr>
        <w:name w:val="F34A334BEE7C4AF5A6C3423DD86BB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F4F0-0F8D-4F70-9106-B194826F69D1}"/>
      </w:docPartPr>
      <w:docPartBody>
        <w:p w:rsidR="008172F9" w:rsidRDefault="002A5F6B">
          <w:pPr>
            <w:pStyle w:val="F34A334BEE7C4AF5A6C3423DD86BB15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6B"/>
    <w:rsid w:val="00270CE1"/>
    <w:rsid w:val="002A5F6B"/>
    <w:rsid w:val="0072518C"/>
    <w:rsid w:val="007D15CF"/>
    <w:rsid w:val="0081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71A3E25B8C4FFD811058162A6F8946">
    <w:name w:val="1471A3E25B8C4FFD811058162A6F8946"/>
  </w:style>
  <w:style w:type="paragraph" w:customStyle="1" w:styleId="C322495A2455485DAE7DB928618C06AC">
    <w:name w:val="C322495A2455485DAE7DB928618C06AC"/>
  </w:style>
  <w:style w:type="paragraph" w:customStyle="1" w:styleId="DF613F4EF2334190B1B98450AC2D5FCD">
    <w:name w:val="DF613F4EF2334190B1B98450AC2D5FCD"/>
  </w:style>
  <w:style w:type="paragraph" w:customStyle="1" w:styleId="91969BDE5C6B4CF58C915AAA3B05F3E5">
    <w:name w:val="91969BDE5C6B4CF58C915AAA3B05F3E5"/>
  </w:style>
  <w:style w:type="paragraph" w:customStyle="1" w:styleId="F34A334BEE7C4AF5A6C3423DD86BB154">
    <w:name w:val="F34A334BEE7C4AF5A6C3423DD86BB154"/>
  </w:style>
  <w:style w:type="paragraph" w:customStyle="1" w:styleId="E3F10AD270ED4C949639A076AA1C9FFA">
    <w:name w:val="E3F10AD270ED4C949639A076AA1C9FFA"/>
  </w:style>
  <w:style w:type="paragraph" w:customStyle="1" w:styleId="8CC041E1950D4A7DA1EA7E957DBBED10">
    <w:name w:val="8CC041E1950D4A7DA1EA7E957DBBED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Address: 46 East Townshipline Road #232, Elkins Park, Pa. 19027</CompanyAddress>
  <CompanyPhone>Telephone: 215-498-8712</CompanyPhone>
  <CompanyFax/>
  <CompanyEmail>Email: rain1600@gmail.com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FAFAD-720E-434B-B1B0-4C15D2C2A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1577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Darrell Rainey</dc:creator>
  <cp:keywords/>
  <cp:lastModifiedBy>Darrell Rainey</cp:lastModifiedBy>
  <cp:revision>4</cp:revision>
  <dcterms:created xsi:type="dcterms:W3CDTF">2015-07-28T19:20:00Z</dcterms:created>
  <dcterms:modified xsi:type="dcterms:W3CDTF">2015-08-05T16:13:00Z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