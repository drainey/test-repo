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Your Name"/>
        <w:tag w:val=""/>
        <w:id w:val="1246310863"/>
        <w:placeholder>
          <w:docPart w:val="76715BA96D2A4BE0B3F2D825BDA624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D5C21" w:rsidRDefault="00ED561A">
          <w:pPr>
            <w:pStyle w:val="Title"/>
          </w:pPr>
          <w:r>
            <w:t>Darrell Rainey</w:t>
          </w:r>
        </w:p>
      </w:sdtContent>
    </w:sdt>
    <w:p w:rsidR="005D5C21" w:rsidRDefault="009D58B1">
      <w:sdt>
        <w:sdtPr>
          <w:alias w:val="Address"/>
          <w:tag w:val=""/>
          <w:id w:val="-593780209"/>
          <w:placeholder>
            <w:docPart w:val="E8B4D7B95AE4405EA2547B21A69EF8C3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t>[Address, City, ST  ZIP Code]</w:t>
          </w:r>
        </w:sdtContent>
      </w:sdt>
      <w:r>
        <w:t> | </w:t>
      </w:r>
      <w:sdt>
        <w:sdtPr>
          <w:alias w:val="Telephone"/>
          <w:tag w:val=""/>
          <w:id w:val="-1416317146"/>
          <w:placeholder>
            <w:docPart w:val="2355990417C043AA9C71D74DA7E8B5C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[Telephone]</w:t>
          </w:r>
        </w:sdtContent>
      </w:sdt>
      <w:r>
        <w:t> | </w:t>
      </w:r>
      <w:sdt>
        <w:sdtPr>
          <w:alias w:val="Email"/>
          <w:tag w:val=""/>
          <w:id w:val="-391963670"/>
          <w:placeholder>
            <w:docPart w:val="7B514E7B891D4F7AA7898121E73697DD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>
            <w:t>[Email]</w:t>
          </w:r>
        </w:sdtContent>
      </w:sdt>
    </w:p>
    <w:sdt>
      <w:sdtPr>
        <w:id w:val="-352877473"/>
        <w:placeholder>
          <w:docPart w:val="794222D9DA7E4A57AB44796BE4E11366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5D5C21" w:rsidRDefault="009D58B1">
          <w:pPr>
            <w:pStyle w:val="Date"/>
          </w:pPr>
          <w:r>
            <w:t>[Date]</w:t>
          </w:r>
        </w:p>
      </w:sdtContent>
    </w:sdt>
    <w:sdt>
      <w:sdtPr>
        <w:id w:val="1366563885"/>
        <w:placeholder>
          <w:docPart w:val="4C0F3BFC53604DD0B58D0DCDF72F9D15"/>
        </w:placeholder>
        <w:temporary/>
        <w:showingPlcHdr/>
        <w15:appearance w15:val="hidden"/>
      </w:sdtPr>
      <w:sdtEndPr/>
      <w:sdtContent>
        <w:p w:rsidR="005D5C21" w:rsidRDefault="009D58B1">
          <w:pPr>
            <w:pStyle w:val="Address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sdtContent>
    </w:sdt>
    <w:p w:rsidR="005D5C21" w:rsidRDefault="009D58B1">
      <w:pPr>
        <w:pStyle w:val="Salutation"/>
      </w:pPr>
      <w:r>
        <w:t xml:space="preserve">Dear </w:t>
      </w:r>
      <w:sdt>
        <w:sdtPr>
          <w:id w:val="528535366"/>
          <w:placeholder>
            <w:docPart w:val="F2DB28F349324D48B659FCD5D51245B3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:</w:t>
      </w:r>
    </w:p>
    <w:p w:rsidR="005D5C21" w:rsidRDefault="009D58B1">
      <w:r>
        <w:t>If you’re ready to write, just delete this tip text and go to it!</w:t>
      </w:r>
    </w:p>
    <w:p w:rsidR="005D5C21" w:rsidRDefault="009D58B1">
      <w:r>
        <w:t>Or, if you want to</w:t>
      </w:r>
      <w:r>
        <w:t xml:space="preserve"> customize the look of your letter, you can do that in almost no time…</w:t>
      </w:r>
    </w:p>
    <w:p w:rsidR="005D5C21" w:rsidRDefault="009D58B1">
      <w:r>
        <w:t>On the Design tab of the ribbon, check out the Themes, Colors, and Fonts galleries to preview different looks from a variety of choices. Then just click to apply one you like.</w:t>
      </w:r>
    </w:p>
    <w:p w:rsidR="005D5C21" w:rsidRDefault="009D58B1">
      <w:r>
        <w:t>Wondering</w:t>
      </w:r>
      <w:r>
        <w:t xml:space="preserve"> what to include in your cover letter? It’s a good idea to include key points about why you’re a great fit for the company and the best choice for the specific job. Of course, don’t forget to ask for the interview—but keep it brief! A cover letter shouldn’</w:t>
      </w:r>
      <w:r>
        <w:t>t read like a novel, no matter how great a plot you’ve got.</w:t>
      </w:r>
    </w:p>
    <w:p w:rsidR="005D5C21" w:rsidRDefault="009D58B1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76715BA96D2A4BE0B3F2D825BDA624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D5C21" w:rsidRDefault="00ED561A">
          <w:pPr>
            <w:pStyle w:val="Signature"/>
          </w:pPr>
          <w:r>
            <w:t>Darrell Rainey</w:t>
          </w:r>
        </w:p>
      </w:sdtContent>
    </w:sdt>
    <w:sectPr w:rsidR="005D5C21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B1" w:rsidRDefault="009D58B1">
      <w:r>
        <w:separator/>
      </w:r>
    </w:p>
    <w:p w:rsidR="009D58B1" w:rsidRDefault="009D58B1"/>
  </w:endnote>
  <w:endnote w:type="continuationSeparator" w:id="0">
    <w:p w:rsidR="009D58B1" w:rsidRDefault="009D58B1">
      <w:r>
        <w:continuationSeparator/>
      </w:r>
    </w:p>
    <w:p w:rsidR="009D58B1" w:rsidRDefault="009D5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C21" w:rsidRDefault="009D58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B1" w:rsidRDefault="009D58B1">
      <w:r>
        <w:separator/>
      </w:r>
    </w:p>
    <w:p w:rsidR="009D58B1" w:rsidRDefault="009D58B1"/>
  </w:footnote>
  <w:footnote w:type="continuationSeparator" w:id="0">
    <w:p w:rsidR="009D58B1" w:rsidRDefault="009D58B1">
      <w:r>
        <w:continuationSeparator/>
      </w:r>
    </w:p>
    <w:p w:rsidR="009D58B1" w:rsidRDefault="009D58B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1A"/>
    <w:rsid w:val="005D5C21"/>
    <w:rsid w:val="009753C8"/>
    <w:rsid w:val="009D58B1"/>
    <w:rsid w:val="00E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4219C-07AF-4600-A2EB-6071450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715BA96D2A4BE0B3F2D825BDA6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506BF-893A-4C5D-A8EA-21009BD53A7F}"/>
      </w:docPartPr>
      <w:docPartBody>
        <w:p w:rsidR="00000000" w:rsidRDefault="004469C1">
          <w:pPr>
            <w:pStyle w:val="76715BA96D2A4BE0B3F2D825BDA62469"/>
          </w:pPr>
          <w:r>
            <w:t>[Your Name]</w:t>
          </w:r>
        </w:p>
      </w:docPartBody>
    </w:docPart>
    <w:docPart>
      <w:docPartPr>
        <w:name w:val="E8B4D7B95AE4405EA2547B21A69E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C5115-B9E0-418E-B423-3E9C22D9A192}"/>
      </w:docPartPr>
      <w:docPartBody>
        <w:p w:rsidR="00000000" w:rsidRDefault="004469C1">
          <w:pPr>
            <w:pStyle w:val="E8B4D7B95AE4405EA2547B21A69EF8C3"/>
          </w:pPr>
          <w:r>
            <w:t>[Address, City, ST  ZIP Code]</w:t>
          </w:r>
        </w:p>
      </w:docPartBody>
    </w:docPart>
    <w:docPart>
      <w:docPartPr>
        <w:name w:val="2355990417C043AA9C71D74DA7E8B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FA3DD-49A3-4535-AB3D-828268EE073B}"/>
      </w:docPartPr>
      <w:docPartBody>
        <w:p w:rsidR="00000000" w:rsidRDefault="004469C1">
          <w:pPr>
            <w:pStyle w:val="2355990417C043AA9C71D74DA7E8B5CF"/>
          </w:pPr>
          <w:r>
            <w:t>[Telephone]</w:t>
          </w:r>
        </w:p>
      </w:docPartBody>
    </w:docPart>
    <w:docPart>
      <w:docPartPr>
        <w:name w:val="7B514E7B891D4F7AA7898121E7369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4213E-131C-46CD-AA48-29A21D6ABFA1}"/>
      </w:docPartPr>
      <w:docPartBody>
        <w:p w:rsidR="00000000" w:rsidRDefault="004469C1">
          <w:pPr>
            <w:pStyle w:val="7B514E7B891D4F7AA7898121E73697DD"/>
          </w:pPr>
          <w:r>
            <w:t>[Email]</w:t>
          </w:r>
        </w:p>
      </w:docPartBody>
    </w:docPart>
    <w:docPart>
      <w:docPartPr>
        <w:name w:val="794222D9DA7E4A57AB44796BE4E11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6777-F823-408B-9037-F5FBC834ECAF}"/>
      </w:docPartPr>
      <w:docPartBody>
        <w:p w:rsidR="00000000" w:rsidRDefault="004469C1">
          <w:pPr>
            <w:pStyle w:val="794222D9DA7E4A57AB44796BE4E11366"/>
          </w:pPr>
          <w:r>
            <w:t>[Date]</w:t>
          </w:r>
        </w:p>
      </w:docPartBody>
    </w:docPart>
    <w:docPart>
      <w:docPartPr>
        <w:name w:val="4C0F3BFC53604DD0B58D0DCDF72F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F9630-3D62-4F45-881B-B24272EEC2C9}"/>
      </w:docPartPr>
      <w:docPartBody>
        <w:p w:rsidR="00000000" w:rsidRDefault="004469C1">
          <w:pPr>
            <w:pStyle w:val="4C0F3BFC53604DD0B58D0DCDF72F9D15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docPartBody>
    </w:docPart>
    <w:docPart>
      <w:docPartPr>
        <w:name w:val="F2DB28F349324D48B659FCD5D512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6C72-CCFF-46FA-A058-184ED428EC12}"/>
      </w:docPartPr>
      <w:docPartBody>
        <w:p w:rsidR="00000000" w:rsidRDefault="004469C1">
          <w:pPr>
            <w:pStyle w:val="F2DB28F349324D48B659FCD5D51245B3"/>
          </w:pPr>
          <w:r>
            <w:rPr>
              <w:b/>
              <w:bCs/>
            </w:rPr>
            <w:t>[Recipient]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C1"/>
    <w:rsid w:val="0044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715BA96D2A4BE0B3F2D825BDA62469">
    <w:name w:val="76715BA96D2A4BE0B3F2D825BDA62469"/>
  </w:style>
  <w:style w:type="paragraph" w:customStyle="1" w:styleId="E8B4D7B95AE4405EA2547B21A69EF8C3">
    <w:name w:val="E8B4D7B95AE4405EA2547B21A69EF8C3"/>
  </w:style>
  <w:style w:type="paragraph" w:customStyle="1" w:styleId="2355990417C043AA9C71D74DA7E8B5CF">
    <w:name w:val="2355990417C043AA9C71D74DA7E8B5CF"/>
  </w:style>
  <w:style w:type="paragraph" w:customStyle="1" w:styleId="7B514E7B891D4F7AA7898121E73697DD">
    <w:name w:val="7B514E7B891D4F7AA7898121E73697DD"/>
  </w:style>
  <w:style w:type="paragraph" w:customStyle="1" w:styleId="794222D9DA7E4A57AB44796BE4E11366">
    <w:name w:val="794222D9DA7E4A57AB44796BE4E11366"/>
  </w:style>
  <w:style w:type="paragraph" w:customStyle="1" w:styleId="4C0F3BFC53604DD0B58D0DCDF72F9D15">
    <w:name w:val="4C0F3BFC53604DD0B58D0DCDF72F9D15"/>
  </w:style>
  <w:style w:type="paragraph" w:customStyle="1" w:styleId="F2DB28F349324D48B659FCD5D51245B3">
    <w:name w:val="F2DB28F349324D48B659FCD5D51245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D8DAC-1DE0-4637-B096-F8A53DEF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30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Darrell Rainey</dc:creator>
  <cp:keywords/>
  <cp:lastModifiedBy>Darrell Rainey</cp:lastModifiedBy>
  <cp:revision>2</cp:revision>
  <dcterms:created xsi:type="dcterms:W3CDTF">2015-07-21T18:25:00Z</dcterms:created>
  <dcterms:modified xsi:type="dcterms:W3CDTF">2015-07-21T18:55:00Z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