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sdt>
      <w:sdtPr>
        <w:alias w:val="Your Name"/>
        <w:tag w:val=""/>
        <w:id w:val="1246310863"/>
        <w:placeholder>
          <w:docPart w:val="1471A3E25B8C4FFD811058162A6F894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5353E2" w:rsidRDefault="009015BB">
          <w:pPr>
            <w:pStyle w:val="Title"/>
          </w:pPr>
          <w:r>
            <w:t>Darrell Rainey</w:t>
          </w:r>
        </w:p>
      </w:sdtContent>
    </w:sdt>
    <w:p w:rsidR="009015BB" w:rsidRDefault="00BC6C66">
      <w:sdt>
        <w:sdtPr>
          <w:alias w:val="Address"/>
          <w:tag w:val=""/>
          <w:id w:val="-593780209"/>
          <w:placeholder>
            <w:docPart w:val="C322495A2455485DAE7DB928618C06AC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9015BB">
            <w:t>Address: 46 East Townshipline Road #232, Elkins Park,</w:t>
          </w:r>
          <w:r w:rsidR="009F0A64">
            <w:t xml:space="preserve"> </w:t>
          </w:r>
          <w:r w:rsidR="009015BB">
            <w:t>Pa.</w:t>
          </w:r>
          <w:r w:rsidR="009F0A64">
            <w:t xml:space="preserve"> </w:t>
          </w:r>
          <w:r w:rsidR="009015BB">
            <w:t>19027</w:t>
          </w:r>
        </w:sdtContent>
      </w:sdt>
      <w:r w:rsidR="002A0561">
        <w:t> |</w:t>
      </w:r>
    </w:p>
    <w:p w:rsidR="009015BB" w:rsidRDefault="002A0561">
      <w:r>
        <w:t> </w:t>
      </w:r>
      <w:sdt>
        <w:sdtPr>
          <w:alias w:val="Telephone"/>
          <w:tag w:val=""/>
          <w:id w:val="-1416317146"/>
          <w:placeholder>
            <w:docPart w:val="DF613F4EF2334190B1B98450AC2D5FCD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9015BB">
            <w:t>Telephone:</w:t>
          </w:r>
          <w:r w:rsidR="009F0A64">
            <w:t xml:space="preserve"> </w:t>
          </w:r>
          <w:r w:rsidR="009015BB">
            <w:t>215-498-8712</w:t>
          </w:r>
        </w:sdtContent>
      </w:sdt>
      <w:r>
        <w:t> </w:t>
      </w:r>
    </w:p>
    <w:p w:rsidR="005353E2" w:rsidRDefault="002A0561">
      <w:r>
        <w:t> </w:t>
      </w:r>
      <w:sdt>
        <w:sdtPr>
          <w:alias w:val="Email"/>
          <w:tag w:val=""/>
          <w:id w:val="-391963670"/>
          <w:placeholder>
            <w:docPart w:val="91969BDE5C6B4CF58C915AAA3B05F3E5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9015BB">
            <w:t>Email:</w:t>
          </w:r>
          <w:r w:rsidR="009F0A64">
            <w:t xml:space="preserve"> </w:t>
          </w:r>
          <w:r w:rsidR="009015BB">
            <w:t>rain1600@gmail.com</w:t>
          </w:r>
        </w:sdtContent>
      </w:sdt>
    </w:p>
    <w:sdt>
      <w:sdtPr>
        <w:id w:val="-352877473"/>
        <w:placeholder>
          <w:docPart w:val="F34A334BEE7C4AF5A6C3423DD86BB154"/>
        </w:placeholder>
        <w:date w:fullDate="2015-07-23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5353E2" w:rsidRDefault="00762350">
          <w:pPr>
            <w:pStyle w:val="Date"/>
          </w:pPr>
          <w:r>
            <w:t>July 23, 2015</w:t>
          </w:r>
        </w:p>
      </w:sdtContent>
    </w:sdt>
    <w:p w:rsidR="0047407C" w:rsidRDefault="00762350">
      <w:pPr>
        <w:pStyle w:val="Address"/>
      </w:pPr>
      <w:r>
        <w:t xml:space="preserve"> </w:t>
      </w:r>
    </w:p>
    <w:p w:rsidR="005353E2" w:rsidRDefault="002A0561">
      <w:pPr>
        <w:pStyle w:val="Salutation"/>
      </w:pPr>
      <w:r>
        <w:t xml:space="preserve">Dear </w:t>
      </w:r>
      <w:r w:rsidR="00715762">
        <w:t>Hiring Manager</w:t>
      </w:r>
      <w:r>
        <w:t>:</w:t>
      </w:r>
    </w:p>
    <w:p w:rsidR="006A090C" w:rsidRDefault="006A090C">
      <w:r>
        <w:t>As a</w:t>
      </w:r>
      <w:r w:rsidR="0047407C">
        <w:t>n</w:t>
      </w:r>
      <w:r w:rsidR="009015BB">
        <w:t xml:space="preserve"> experienced well-qualified IT professional with broad experience in several key areas, including software configuration management and project management</w:t>
      </w:r>
      <w:r>
        <w:t>, I am confident that my qualifications and experience will be of significant value to……</w:t>
      </w:r>
      <w:r w:rsidR="006F604E">
        <w:t xml:space="preserve">    </w:t>
      </w:r>
      <w:r>
        <w:t>Please al</w:t>
      </w:r>
      <w:r w:rsidR="00254EC3">
        <w:t>l</w:t>
      </w:r>
      <w:r>
        <w:t xml:space="preserve">ow me to </w:t>
      </w:r>
      <w:r w:rsidR="004B0CD4">
        <w:t>emphasize a couple of work characteristics</w:t>
      </w:r>
      <w:r>
        <w:t>:</w:t>
      </w:r>
    </w:p>
    <w:p w:rsidR="00163C40" w:rsidRPr="00163C40" w:rsidRDefault="00163C40" w:rsidP="00163C40">
      <w:pPr>
        <w:pStyle w:val="ListParagraph"/>
        <w:numPr>
          <w:ilvl w:val="0"/>
          <w:numId w:val="5"/>
        </w:numPr>
        <w:rPr>
          <w:b/>
        </w:rPr>
      </w:pPr>
      <w:r w:rsidRPr="00163C40">
        <w:rPr>
          <w:b/>
        </w:rPr>
        <w:t>Experienced project management and project lead</w:t>
      </w:r>
      <w:r>
        <w:rPr>
          <w:b/>
        </w:rPr>
        <w:t xml:space="preserve"> background.  </w:t>
      </w:r>
      <w:r>
        <w:t>Proven ability to lead and manage varied projects to completion</w:t>
      </w:r>
    </w:p>
    <w:p w:rsidR="00254EC3" w:rsidRPr="00254EC3" w:rsidRDefault="00254EC3" w:rsidP="00195ACC">
      <w:pPr>
        <w:pStyle w:val="ListParagraph"/>
        <w:numPr>
          <w:ilvl w:val="0"/>
          <w:numId w:val="5"/>
        </w:numPr>
      </w:pPr>
      <w:r w:rsidRPr="00254EC3">
        <w:rPr>
          <w:b/>
        </w:rPr>
        <w:t>Solid technical expertise</w:t>
      </w:r>
      <w:r w:rsidR="006A090C" w:rsidRPr="00254EC3">
        <w:rPr>
          <w:b/>
        </w:rPr>
        <w:t xml:space="preserve"> and troubleshooting talents</w:t>
      </w:r>
      <w:r w:rsidR="009F0A64" w:rsidRPr="00254EC3">
        <w:rPr>
          <w:b/>
        </w:rPr>
        <w:t xml:space="preserve"> </w:t>
      </w:r>
      <w:r w:rsidRPr="00254EC3">
        <w:rPr>
          <w:b/>
        </w:rPr>
        <w:t xml:space="preserve">  </w:t>
      </w:r>
      <w:r w:rsidR="009F0A64" w:rsidRPr="00254EC3">
        <w:rPr>
          <w:b/>
        </w:rPr>
        <w:t xml:space="preserve">  </w:t>
      </w:r>
      <w:r>
        <w:t>Varied cross –platform technical skills supporting software development</w:t>
      </w:r>
      <w:r w:rsidR="004B0CD4">
        <w:t xml:space="preserve"> support</w:t>
      </w:r>
      <w:r>
        <w:t xml:space="preserve"> initiatives.  Demonstrated ability to address and solve problems</w:t>
      </w:r>
      <w:r w:rsidR="004B0CD4">
        <w:t xml:space="preserve"> and meet deliverables in a timely manner</w:t>
      </w:r>
    </w:p>
    <w:p w:rsidR="006A090C" w:rsidRDefault="00254EC3" w:rsidP="00195AC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Ability to work within</w:t>
      </w:r>
      <w:r w:rsidR="006F604E">
        <w:rPr>
          <w:b/>
        </w:rPr>
        <w:t xml:space="preserve"> and across</w:t>
      </w:r>
      <w:r>
        <w:rPr>
          <w:b/>
        </w:rPr>
        <w:t xml:space="preserve"> Teams.     </w:t>
      </w:r>
      <w:r w:rsidR="004B0CD4">
        <w:t>I have recently worked a</w:t>
      </w:r>
      <w:r w:rsidR="006F604E">
        <w:t>s</w:t>
      </w:r>
      <w:r w:rsidR="004B0CD4">
        <w:t xml:space="preserve"> part of an 8 member team supporting spec</w:t>
      </w:r>
      <w:r w:rsidR="006F604E">
        <w:t xml:space="preserve">ific applications and projects, while coordinating </w:t>
      </w:r>
      <w:r w:rsidR="004B0CD4">
        <w:t>sy</w:t>
      </w:r>
      <w:r w:rsidR="006F604E">
        <w:t>s</w:t>
      </w:r>
      <w:r w:rsidR="004B0CD4">
        <w:t>tems, app dev and project management resources</w:t>
      </w:r>
      <w:r w:rsidR="006F604E">
        <w:t>.</w:t>
      </w:r>
      <w:r w:rsidR="004B0CD4">
        <w:t xml:space="preserve"> </w:t>
      </w:r>
      <w:r w:rsidR="006F604E">
        <w:t xml:space="preserve"> </w:t>
      </w:r>
      <w:r>
        <w:rPr>
          <w:b/>
        </w:rPr>
        <w:t xml:space="preserve"> </w:t>
      </w:r>
    </w:p>
    <w:p w:rsidR="0005206A" w:rsidRPr="00254EC3" w:rsidRDefault="0005206A" w:rsidP="00195AC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Communications and training </w:t>
      </w:r>
      <w:r w:rsidRPr="0005206A">
        <w:t>.       I have performed  onsite software training</w:t>
      </w:r>
      <w:r>
        <w:rPr>
          <w:b/>
        </w:rPr>
        <w:t xml:space="preserve"> </w:t>
      </w:r>
      <w:r w:rsidRPr="0005206A">
        <w:t>as well as onsite training internationally</w:t>
      </w:r>
      <w:r>
        <w:t>.</w:t>
      </w:r>
    </w:p>
    <w:p w:rsidR="006F604E" w:rsidRDefault="004B0CD4" w:rsidP="006A090C">
      <w:r w:rsidRPr="006F604E">
        <w:rPr>
          <w:b/>
        </w:rPr>
        <w:t xml:space="preserve"> </w:t>
      </w:r>
      <w:r w:rsidR="006F604E">
        <w:t>I firmly believe that my background and expe</w:t>
      </w:r>
      <w:r w:rsidR="00715762">
        <w:t xml:space="preserve">rtise will prove valuable to GSI Health.  </w:t>
      </w:r>
      <w:r w:rsidR="0047407C">
        <w:t>In providing Health Care solutions via the web, you have a need for an experienced engineer to plan and coordinate releases of your product(s).</w:t>
      </w:r>
    </w:p>
    <w:p w:rsidR="006A090C" w:rsidRDefault="006F604E" w:rsidP="006A090C">
      <w:r>
        <w:t xml:space="preserve">Please contact me at the above telephone number or e-mail address. I thank you in advance for your consideration and look forward to hearing from you at your convenience.  </w:t>
      </w:r>
    </w:p>
    <w:p w:rsidR="005353E2" w:rsidRDefault="002A0561">
      <w:pPr>
        <w:pStyle w:val="Closing"/>
      </w:pPr>
      <w:r>
        <w:t>Sincerely,</w:t>
      </w:r>
    </w:p>
    <w:sdt>
      <w:sdtPr>
        <w:alias w:val="Your Name"/>
        <w:tag w:val=""/>
        <w:id w:val="875813424"/>
        <w:placeholder>
          <w:docPart w:val="1471A3E25B8C4FFD811058162A6F894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5353E2" w:rsidRDefault="009015BB">
          <w:pPr>
            <w:pStyle w:val="Signature"/>
          </w:pPr>
          <w:r>
            <w:t>Darrell Rainey</w:t>
          </w:r>
        </w:p>
      </w:sdtContent>
    </w:sdt>
    <w:bookmarkEnd w:id="0" w:displacedByCustomXml="prev"/>
    <w:sectPr w:rsidR="005353E2">
      <w:footerReference w:type="default" r:id="rId10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C66" w:rsidRDefault="00BC6C66">
      <w:r>
        <w:separator/>
      </w:r>
    </w:p>
    <w:p w:rsidR="00BC6C66" w:rsidRDefault="00BC6C66"/>
  </w:endnote>
  <w:endnote w:type="continuationSeparator" w:id="0">
    <w:p w:rsidR="00BC6C66" w:rsidRDefault="00BC6C66">
      <w:r>
        <w:continuationSeparator/>
      </w:r>
    </w:p>
    <w:p w:rsidR="00BC6C66" w:rsidRDefault="00BC6C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3E2" w:rsidRDefault="002A056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C66" w:rsidRDefault="00BC6C66">
      <w:r>
        <w:separator/>
      </w:r>
    </w:p>
    <w:p w:rsidR="00BC6C66" w:rsidRDefault="00BC6C66"/>
  </w:footnote>
  <w:footnote w:type="continuationSeparator" w:id="0">
    <w:p w:rsidR="00BC6C66" w:rsidRDefault="00BC6C66">
      <w:r>
        <w:continuationSeparator/>
      </w:r>
    </w:p>
    <w:p w:rsidR="00BC6C66" w:rsidRDefault="00BC6C6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47874115"/>
    <w:multiLevelType w:val="hybridMultilevel"/>
    <w:tmpl w:val="2794A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BB"/>
    <w:rsid w:val="0005206A"/>
    <w:rsid w:val="00163C40"/>
    <w:rsid w:val="00254EC3"/>
    <w:rsid w:val="002A0561"/>
    <w:rsid w:val="0047407C"/>
    <w:rsid w:val="004B0CD4"/>
    <w:rsid w:val="005329F9"/>
    <w:rsid w:val="005353E2"/>
    <w:rsid w:val="006A090C"/>
    <w:rsid w:val="006F604E"/>
    <w:rsid w:val="00715762"/>
    <w:rsid w:val="00762350"/>
    <w:rsid w:val="009015BB"/>
    <w:rsid w:val="009F0A64"/>
    <w:rsid w:val="00B67F0B"/>
    <w:rsid w:val="00BC6C66"/>
    <w:rsid w:val="00FE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9C746-8965-442C-B80B-07554CDC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9A5B7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9A5B7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9A5B7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39A5B7" w:themeColor="accent1"/>
      <w:sz w:val="26"/>
    </w:rPr>
  </w:style>
  <w:style w:type="paragraph" w:styleId="ListParagraph">
    <w:name w:val="List Paragraph"/>
    <w:basedOn w:val="Normal"/>
    <w:uiPriority w:val="34"/>
    <w:unhideWhenUsed/>
    <w:qFormat/>
    <w:rsid w:val="006A0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rell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471A3E25B8C4FFD811058162A6F8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8B3E0-9829-46DB-8739-A7495987BA42}"/>
      </w:docPartPr>
      <w:docPartBody>
        <w:p w:rsidR="008172F9" w:rsidRDefault="002A5F6B">
          <w:pPr>
            <w:pStyle w:val="1471A3E25B8C4FFD811058162A6F8946"/>
          </w:pPr>
          <w:r>
            <w:t>[Your Name]</w:t>
          </w:r>
        </w:p>
      </w:docPartBody>
    </w:docPart>
    <w:docPart>
      <w:docPartPr>
        <w:name w:val="C322495A2455485DAE7DB928618C0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924C6-5D1C-44F0-975A-841C38F8D7A7}"/>
      </w:docPartPr>
      <w:docPartBody>
        <w:p w:rsidR="008172F9" w:rsidRDefault="002A5F6B">
          <w:pPr>
            <w:pStyle w:val="C322495A2455485DAE7DB928618C06AC"/>
          </w:pPr>
          <w:r>
            <w:t>[Address, City, ST  ZIP Code]</w:t>
          </w:r>
        </w:p>
      </w:docPartBody>
    </w:docPart>
    <w:docPart>
      <w:docPartPr>
        <w:name w:val="DF613F4EF2334190B1B98450AC2D5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C3DC6-12B2-468C-B041-E69FA8ED2DBF}"/>
      </w:docPartPr>
      <w:docPartBody>
        <w:p w:rsidR="008172F9" w:rsidRDefault="002A5F6B">
          <w:pPr>
            <w:pStyle w:val="DF613F4EF2334190B1B98450AC2D5FCD"/>
          </w:pPr>
          <w:r>
            <w:t>[Telephone]</w:t>
          </w:r>
        </w:p>
      </w:docPartBody>
    </w:docPart>
    <w:docPart>
      <w:docPartPr>
        <w:name w:val="91969BDE5C6B4CF58C915AAA3B05F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E90A6-354E-45A3-95D5-09EE6C9D9DD6}"/>
      </w:docPartPr>
      <w:docPartBody>
        <w:p w:rsidR="008172F9" w:rsidRDefault="002A5F6B">
          <w:pPr>
            <w:pStyle w:val="91969BDE5C6B4CF58C915AAA3B05F3E5"/>
          </w:pPr>
          <w:r>
            <w:t>[Email]</w:t>
          </w:r>
        </w:p>
      </w:docPartBody>
    </w:docPart>
    <w:docPart>
      <w:docPartPr>
        <w:name w:val="F34A334BEE7C4AF5A6C3423DD86BB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AF4F0-0F8D-4F70-9106-B194826F69D1}"/>
      </w:docPartPr>
      <w:docPartBody>
        <w:p w:rsidR="008172F9" w:rsidRDefault="002A5F6B">
          <w:pPr>
            <w:pStyle w:val="F34A334BEE7C4AF5A6C3423DD86BB154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F6B"/>
    <w:rsid w:val="00270CE1"/>
    <w:rsid w:val="002A5F6B"/>
    <w:rsid w:val="007D15CF"/>
    <w:rsid w:val="008172F9"/>
    <w:rsid w:val="008F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71A3E25B8C4FFD811058162A6F8946">
    <w:name w:val="1471A3E25B8C4FFD811058162A6F8946"/>
  </w:style>
  <w:style w:type="paragraph" w:customStyle="1" w:styleId="C322495A2455485DAE7DB928618C06AC">
    <w:name w:val="C322495A2455485DAE7DB928618C06AC"/>
  </w:style>
  <w:style w:type="paragraph" w:customStyle="1" w:styleId="DF613F4EF2334190B1B98450AC2D5FCD">
    <w:name w:val="DF613F4EF2334190B1B98450AC2D5FCD"/>
  </w:style>
  <w:style w:type="paragraph" w:customStyle="1" w:styleId="91969BDE5C6B4CF58C915AAA3B05F3E5">
    <w:name w:val="91969BDE5C6B4CF58C915AAA3B05F3E5"/>
  </w:style>
  <w:style w:type="paragraph" w:customStyle="1" w:styleId="F34A334BEE7C4AF5A6C3423DD86BB154">
    <w:name w:val="F34A334BEE7C4AF5A6C3423DD86BB154"/>
  </w:style>
  <w:style w:type="paragraph" w:customStyle="1" w:styleId="E3F10AD270ED4C949639A076AA1C9FFA">
    <w:name w:val="E3F10AD270ED4C949639A076AA1C9FFA"/>
  </w:style>
  <w:style w:type="paragraph" w:customStyle="1" w:styleId="8CC041E1950D4A7DA1EA7E957DBBED10">
    <w:name w:val="8CC041E1950D4A7DA1EA7E957DBBED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Address: 46 East Townshipline Road #232, Elkins Park, Pa. 19027</CompanyAddress>
  <CompanyPhone>Telephone: 215-498-8712</CompanyPhone>
  <CompanyFax/>
  <CompanyEmail>Email: rain1600@gmail.com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E69236-87F5-4F57-9435-9B1C62D503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EC5C8F-52D3-4EAE-AF51-7E70448B2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</Template>
  <TotalTime>5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Darrell Rainey</dc:creator>
  <cp:keywords/>
  <cp:lastModifiedBy>Darrell Rainey</cp:lastModifiedBy>
  <cp:revision>4</cp:revision>
  <dcterms:created xsi:type="dcterms:W3CDTF">2015-07-23T14:22:00Z</dcterms:created>
  <dcterms:modified xsi:type="dcterms:W3CDTF">2015-07-23T20:02:00Z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TC029194959991</vt:lpwstr>
  </property>
</Properties>
</file>